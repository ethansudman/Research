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891" w:rsidRDefault="008E5891">
      <w:pPr>
        <w:rPr>
          <w:b/>
          <w:bCs/>
          <w:i/>
          <w:iCs/>
          <w:spacing w:val="-2"/>
          <w:sz w:val="24"/>
          <w:szCs w:val="24"/>
        </w:rPr>
      </w:pPr>
    </w:p>
    <w:p w:rsidR="008E5891" w:rsidRPr="00206CF8" w:rsidRDefault="00053A83" w:rsidP="008E5891">
      <w:pPr>
        <w:pStyle w:val="Title"/>
        <w:framePr w:wrap="notBeside"/>
      </w:pPr>
      <w:r>
        <w:t>Interaction networks predict optimal harvester ant foraging behavior</w:t>
      </w:r>
      <w:r w:rsidR="00C4209C">
        <w:t xml:space="preserve"> - Update </w:t>
      </w:r>
      <w:r w:rsidR="00F16DED">
        <w:t>4</w:t>
      </w:r>
    </w:p>
    <w:p w:rsidR="008E5891" w:rsidRDefault="00053A83" w:rsidP="008E5891">
      <w:pPr>
        <w:pStyle w:val="Authors"/>
        <w:framePr w:wrap="notBeside"/>
      </w:pPr>
      <w:r>
        <w:t>Ethan Sudman</w:t>
      </w:r>
      <w:r w:rsidR="008E5891">
        <w:br/>
      </w:r>
      <w:r>
        <w:t>Summer 2021</w:t>
      </w:r>
      <w:r w:rsidR="008E5891">
        <w:br/>
      </w:r>
      <w:r>
        <w:t>ethanjsudman@lewisu.edu</w:t>
      </w:r>
    </w:p>
    <w:p w:rsidR="00E97402" w:rsidRPr="00206CF8" w:rsidRDefault="00E97402" w:rsidP="00ED1420">
      <w:pPr>
        <w:pStyle w:val="Heading1"/>
        <w:spacing w:line="480" w:lineRule="auto"/>
        <w:rPr>
          <w:sz w:val="24"/>
          <w:szCs w:val="24"/>
        </w:rPr>
      </w:pPr>
      <w:r w:rsidRPr="00206CF8">
        <w:rPr>
          <w:sz w:val="24"/>
          <w:szCs w:val="24"/>
        </w:rPr>
        <w:t>INTRODUCTION</w:t>
      </w:r>
    </w:p>
    <w:p w:rsidR="00E97402" w:rsidRPr="00206CF8" w:rsidRDefault="00E97402" w:rsidP="00ED1420">
      <w:pPr>
        <w:pStyle w:val="Text"/>
        <w:keepNext/>
        <w:framePr w:dropCap="drop" w:lines="2" w:wrap="auto" w:vAnchor="text" w:hAnchor="text"/>
        <w:spacing w:line="480" w:lineRule="auto"/>
        <w:ind w:firstLine="0"/>
        <w:rPr>
          <w:smallCaps/>
          <w:position w:val="-3"/>
          <w:sz w:val="24"/>
          <w:szCs w:val="24"/>
        </w:rPr>
      </w:pPr>
      <w:r w:rsidRPr="00206CF8">
        <w:rPr>
          <w:position w:val="-3"/>
          <w:sz w:val="24"/>
          <w:szCs w:val="24"/>
        </w:rPr>
        <w:t>T</w:t>
      </w:r>
    </w:p>
    <w:p w:rsidR="0038258D" w:rsidRDefault="00E97402" w:rsidP="00B43FFD">
      <w:pPr>
        <w:pStyle w:val="Text"/>
        <w:spacing w:line="480" w:lineRule="auto"/>
        <w:ind w:firstLine="0"/>
        <w:rPr>
          <w:sz w:val="24"/>
          <w:szCs w:val="24"/>
        </w:rPr>
      </w:pPr>
      <w:r w:rsidRPr="00206CF8">
        <w:rPr>
          <w:smallCaps/>
          <w:sz w:val="24"/>
          <w:szCs w:val="24"/>
        </w:rPr>
        <w:t>HIS</w:t>
      </w:r>
      <w:r w:rsidRPr="00206CF8">
        <w:rPr>
          <w:sz w:val="24"/>
          <w:szCs w:val="24"/>
        </w:rPr>
        <w:t xml:space="preserve"> </w:t>
      </w:r>
      <w:r w:rsidR="00053A83">
        <w:rPr>
          <w:sz w:val="24"/>
          <w:szCs w:val="24"/>
        </w:rPr>
        <w:t xml:space="preserve">week </w:t>
      </w:r>
      <w:r w:rsidR="00F16DED">
        <w:rPr>
          <w:sz w:val="24"/>
          <w:szCs w:val="24"/>
        </w:rPr>
        <w:t>I</w:t>
      </w:r>
      <w:r w:rsidR="0038258D">
        <w:rPr>
          <w:sz w:val="24"/>
          <w:szCs w:val="24"/>
        </w:rPr>
        <w:t xml:space="preserve"> completed the last portion of my epidemic model</w:t>
      </w:r>
      <w:r w:rsidR="00816C27">
        <w:rPr>
          <w:sz w:val="24"/>
          <w:szCs w:val="24"/>
        </w:rPr>
        <w:t>.</w:t>
      </w:r>
      <w:r w:rsidR="004E2E71">
        <w:rPr>
          <w:sz w:val="24"/>
          <w:szCs w:val="24"/>
        </w:rPr>
        <w:t xml:space="preserve"> (This s</w:t>
      </w:r>
      <w:r w:rsidR="00EE7518">
        <w:rPr>
          <w:sz w:val="24"/>
          <w:szCs w:val="24"/>
        </w:rPr>
        <w:t>ection now focuses primarily on</w:t>
      </w:r>
      <w:r w:rsidR="00B8783F">
        <w:rPr>
          <w:sz w:val="24"/>
          <w:szCs w:val="24"/>
        </w:rPr>
        <w:t xml:space="preserve"> the SIS model, with a separate model discussed in the proposal likely not being included)</w:t>
      </w:r>
      <w:r w:rsidR="009975F4">
        <w:rPr>
          <w:sz w:val="24"/>
          <w:szCs w:val="24"/>
        </w:rPr>
        <w:t>.</w:t>
      </w:r>
      <w:r w:rsidR="00E44C9C">
        <w:rPr>
          <w:sz w:val="24"/>
          <w:szCs w:val="24"/>
        </w:rPr>
        <w:t xml:space="preserve"> I also focused on the section on the network properties of the graph as a whole.</w:t>
      </w:r>
    </w:p>
    <w:p w:rsidR="008A3C23" w:rsidRPr="00206CF8" w:rsidRDefault="00BF57BA" w:rsidP="00ED1420">
      <w:pPr>
        <w:pStyle w:val="Heading1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Method</w:t>
      </w:r>
    </w:p>
    <w:p w:rsidR="008D22AD" w:rsidRDefault="008B677A" w:rsidP="00ED1420">
      <w:pPr>
        <w:pStyle w:val="Text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new section focuses on</w:t>
      </w:r>
      <w:r w:rsidR="00651B0A">
        <w:rPr>
          <w:sz w:val="24"/>
          <w:szCs w:val="24"/>
        </w:rPr>
        <w:t xml:space="preserve"> descriptive statistics of the network as</w:t>
      </w:r>
      <w:r w:rsidR="0047695E">
        <w:rPr>
          <w:sz w:val="24"/>
          <w:szCs w:val="24"/>
        </w:rPr>
        <w:t xml:space="preserve"> a whole</w:t>
      </w:r>
      <w:r w:rsidR="00651B0A">
        <w:rPr>
          <w:sz w:val="24"/>
          <w:szCs w:val="24"/>
        </w:rPr>
        <w:t xml:space="preserve"> well as</w:t>
      </w:r>
      <w:r>
        <w:rPr>
          <w:sz w:val="24"/>
          <w:szCs w:val="24"/>
        </w:rPr>
        <w:t xml:space="preserve"> </w:t>
      </w:r>
      <w:r w:rsidR="00740718">
        <w:rPr>
          <w:sz w:val="24"/>
          <w:szCs w:val="24"/>
        </w:rPr>
        <w:t>inferr</w:t>
      </w:r>
      <w:r w:rsidR="007B0E58">
        <w:rPr>
          <w:sz w:val="24"/>
          <w:szCs w:val="24"/>
        </w:rPr>
        <w:t xml:space="preserve">ing ants’ role in the </w:t>
      </w:r>
      <w:r w:rsidR="002E2DFD">
        <w:rPr>
          <w:sz w:val="24"/>
          <w:szCs w:val="24"/>
        </w:rPr>
        <w:t xml:space="preserve">colony. I used </w:t>
      </w:r>
      <w:proofErr w:type="spellStart"/>
      <w:r w:rsidR="002E2DFD">
        <w:rPr>
          <w:sz w:val="24"/>
          <w:szCs w:val="24"/>
        </w:rPr>
        <w:t>NetworkX</w:t>
      </w:r>
      <w:proofErr w:type="spellEnd"/>
      <w:r w:rsidR="00CB5B7C">
        <w:rPr>
          <w:sz w:val="24"/>
          <w:szCs w:val="24"/>
        </w:rPr>
        <w:t xml:space="preserve"> and </w:t>
      </w:r>
      <w:proofErr w:type="spellStart"/>
      <w:r w:rsidR="00CB5B7C">
        <w:rPr>
          <w:sz w:val="24"/>
          <w:szCs w:val="24"/>
        </w:rPr>
        <w:t>Gephi</w:t>
      </w:r>
      <w:proofErr w:type="spellEnd"/>
      <w:r w:rsidR="002E2DFD">
        <w:rPr>
          <w:sz w:val="24"/>
          <w:szCs w:val="24"/>
        </w:rPr>
        <w:t xml:space="preserve"> to ge</w:t>
      </w:r>
      <w:r w:rsidR="00CB5B7C">
        <w:rPr>
          <w:sz w:val="24"/>
          <w:szCs w:val="24"/>
        </w:rPr>
        <w:t xml:space="preserve">nerate a variety of descriptive statistics (such as the average clustering, </w:t>
      </w:r>
      <w:proofErr w:type="spellStart"/>
      <w:r w:rsidR="00CB5B7C">
        <w:rPr>
          <w:sz w:val="24"/>
          <w:szCs w:val="24"/>
        </w:rPr>
        <w:t>betweenness</w:t>
      </w:r>
      <w:proofErr w:type="spellEnd"/>
      <w:r w:rsidR="00CB5B7C">
        <w:rPr>
          <w:sz w:val="24"/>
          <w:szCs w:val="24"/>
        </w:rPr>
        <w:t xml:space="preserve"> centrality, </w:t>
      </w:r>
      <w:proofErr w:type="spellStart"/>
      <w:r w:rsidR="00CB5B7C">
        <w:rPr>
          <w:sz w:val="24"/>
          <w:szCs w:val="24"/>
        </w:rPr>
        <w:t>hubness</w:t>
      </w:r>
      <w:proofErr w:type="spellEnd"/>
      <w:r w:rsidR="00CB5B7C">
        <w:rPr>
          <w:sz w:val="24"/>
          <w:szCs w:val="24"/>
        </w:rPr>
        <w:t xml:space="preserve"> and authority, </w:t>
      </w:r>
      <w:r w:rsidR="00965AFD">
        <w:rPr>
          <w:sz w:val="24"/>
          <w:szCs w:val="24"/>
        </w:rPr>
        <w:t>network diameter, etc.)</w:t>
      </w:r>
      <w:r w:rsidR="002E2DFD">
        <w:rPr>
          <w:sz w:val="24"/>
          <w:szCs w:val="24"/>
        </w:rPr>
        <w:t xml:space="preserve"> from </w:t>
      </w:r>
      <w:r w:rsidR="007801D3">
        <w:rPr>
          <w:sz w:val="24"/>
          <w:szCs w:val="24"/>
        </w:rPr>
        <w:t>my data set</w:t>
      </w:r>
      <w:r w:rsidR="0047695E">
        <w:rPr>
          <w:sz w:val="24"/>
          <w:szCs w:val="24"/>
        </w:rPr>
        <w:t>.</w:t>
      </w:r>
    </w:p>
    <w:p w:rsidR="0051340B" w:rsidRDefault="0051340B" w:rsidP="00F57C3A">
      <w:pPr>
        <w:pStyle w:val="Text"/>
        <w:spacing w:line="480" w:lineRule="auto"/>
        <w:ind w:firstLine="0"/>
        <w:rPr>
          <w:sz w:val="24"/>
          <w:szCs w:val="24"/>
        </w:rPr>
      </w:pPr>
    </w:p>
    <w:p w:rsidR="0051340B" w:rsidRDefault="0051340B" w:rsidP="00ED1420">
      <w:pPr>
        <w:pStyle w:val="Text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</w:t>
      </w:r>
      <w:r w:rsidR="00690B6F">
        <w:rPr>
          <w:sz w:val="24"/>
          <w:szCs w:val="24"/>
        </w:rPr>
        <w:t>or the classification</w:t>
      </w:r>
      <w:r w:rsidR="00F57C3A">
        <w:rPr>
          <w:sz w:val="24"/>
          <w:szCs w:val="24"/>
        </w:rPr>
        <w:t xml:space="preserve">, I am </w:t>
      </w:r>
      <w:r w:rsidR="00102DC7">
        <w:rPr>
          <w:sz w:val="24"/>
          <w:szCs w:val="24"/>
        </w:rPr>
        <w:t>using Random Forest and Neural Network classifiers in the Orange software package.</w:t>
      </w:r>
    </w:p>
    <w:p w:rsidR="00E97B99" w:rsidRPr="00206CF8" w:rsidRDefault="00367836" w:rsidP="00ED1420">
      <w:pPr>
        <w:pStyle w:val="Heading1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Plans for the upcoming week</w:t>
      </w:r>
    </w:p>
    <w:p w:rsidR="00E97B99" w:rsidRPr="00206CF8" w:rsidRDefault="00CA74A8" w:rsidP="00ED1420">
      <w:pPr>
        <w:pStyle w:val="Text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For this week, I</w:t>
      </w:r>
      <w:r w:rsidR="006B7EC5">
        <w:rPr>
          <w:sz w:val="24"/>
          <w:szCs w:val="24"/>
        </w:rPr>
        <w:t xml:space="preserve"> will obviously be focusing on </w:t>
      </w:r>
      <w:r w:rsidR="00E25ADC">
        <w:rPr>
          <w:sz w:val="24"/>
          <w:szCs w:val="24"/>
        </w:rPr>
        <w:t xml:space="preserve">assembling the final draft as well as the remaining portions of </w:t>
      </w:r>
      <w:r w:rsidR="00562C23">
        <w:rPr>
          <w:sz w:val="24"/>
          <w:szCs w:val="24"/>
        </w:rPr>
        <w:t xml:space="preserve">the classification </w:t>
      </w:r>
      <w:r w:rsidR="00F9387F">
        <w:rPr>
          <w:sz w:val="24"/>
          <w:szCs w:val="24"/>
        </w:rPr>
        <w:t>logic (which is somewhat behind schedule).</w:t>
      </w:r>
      <w:r w:rsidR="00690B6F">
        <w:rPr>
          <w:sz w:val="24"/>
          <w:szCs w:val="24"/>
        </w:rPr>
        <w:t xml:space="preserve"> I also intend to focus in particular on </w:t>
      </w:r>
      <w:r w:rsidR="00C24D0C">
        <w:rPr>
          <w:sz w:val="24"/>
          <w:szCs w:val="24"/>
        </w:rPr>
        <w:t>adding more details about the significance of the graph metrics.</w:t>
      </w:r>
    </w:p>
    <w:p w:rsidR="00E97B99" w:rsidRPr="00206CF8" w:rsidRDefault="0038068C" w:rsidP="00ED1420">
      <w:pPr>
        <w:pStyle w:val="Heading1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Conclusion</w:t>
      </w:r>
    </w:p>
    <w:p w:rsidR="00C075EF" w:rsidRPr="00206CF8" w:rsidRDefault="001C2A9D" w:rsidP="00C152AD">
      <w:pPr>
        <w:pStyle w:val="Text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Epidemic Model </w:t>
      </w:r>
      <w:r w:rsidR="00E664A3">
        <w:rPr>
          <w:sz w:val="24"/>
          <w:szCs w:val="24"/>
        </w:rPr>
        <w:t xml:space="preserve">portion </w:t>
      </w:r>
      <w:r>
        <w:rPr>
          <w:sz w:val="24"/>
          <w:szCs w:val="24"/>
        </w:rPr>
        <w:t xml:space="preserve">is </w:t>
      </w:r>
      <w:r w:rsidR="002B55C9">
        <w:rPr>
          <w:sz w:val="24"/>
          <w:szCs w:val="24"/>
        </w:rPr>
        <w:t>complete</w:t>
      </w:r>
      <w:r w:rsidR="00176FF1">
        <w:rPr>
          <w:sz w:val="24"/>
          <w:szCs w:val="24"/>
        </w:rPr>
        <w:t xml:space="preserve"> (with the exception of a model that was discussed in the proposal </w:t>
      </w:r>
      <w:r w:rsidR="00176FF1">
        <w:rPr>
          <w:sz w:val="24"/>
          <w:szCs w:val="24"/>
        </w:rPr>
        <w:lastRenderedPageBreak/>
        <w:t>but was eventually de-scoped)</w:t>
      </w:r>
      <w:r w:rsidR="002B55C9">
        <w:rPr>
          <w:sz w:val="24"/>
          <w:szCs w:val="24"/>
        </w:rPr>
        <w:t xml:space="preserve">, but due to this being somewhat delayed the classification </w:t>
      </w:r>
      <w:r w:rsidR="00634C16">
        <w:rPr>
          <w:sz w:val="24"/>
          <w:szCs w:val="24"/>
        </w:rPr>
        <w:t xml:space="preserve">and descriptive statistics portion, which will be a key focus for this week (along with the </w:t>
      </w:r>
      <w:r w:rsidR="00DE7C0D">
        <w:rPr>
          <w:sz w:val="24"/>
          <w:szCs w:val="24"/>
        </w:rPr>
        <w:t>draft of the project</w:t>
      </w:r>
      <w:bookmarkStart w:id="0" w:name="_GoBack"/>
      <w:bookmarkEnd w:id="0"/>
      <w:r w:rsidR="00634C16">
        <w:rPr>
          <w:sz w:val="24"/>
          <w:szCs w:val="24"/>
        </w:rPr>
        <w:t>).</w:t>
      </w:r>
    </w:p>
    <w:p w:rsidR="005D72BB" w:rsidRPr="00206CF8" w:rsidRDefault="005D72BB" w:rsidP="00F87611">
      <w:pPr>
        <w:pStyle w:val="Text"/>
        <w:spacing w:line="360" w:lineRule="auto"/>
        <w:ind w:firstLine="0"/>
        <w:rPr>
          <w:sz w:val="24"/>
          <w:szCs w:val="24"/>
        </w:rPr>
      </w:pPr>
    </w:p>
    <w:p w:rsidR="0076355A" w:rsidRPr="003B420E" w:rsidRDefault="00E97402" w:rsidP="003B420E">
      <w:pPr>
        <w:pStyle w:val="ReferenceHead"/>
        <w:spacing w:line="360" w:lineRule="auto"/>
        <w:rPr>
          <w:sz w:val="24"/>
          <w:szCs w:val="24"/>
        </w:rPr>
      </w:pPr>
      <w:r w:rsidRPr="00206CF8">
        <w:rPr>
          <w:sz w:val="24"/>
          <w:szCs w:val="24"/>
        </w:rPr>
        <w:t>References</w:t>
      </w:r>
    </w:p>
    <w:p w:rsidR="006063A1" w:rsidRPr="006063A1" w:rsidRDefault="006063A1" w:rsidP="006063A1">
      <w:pPr>
        <w:pStyle w:val="References"/>
        <w:rPr>
          <w:spacing w:val="-1"/>
          <w:sz w:val="24"/>
          <w:szCs w:val="24"/>
        </w:rPr>
      </w:pPr>
      <w:proofErr w:type="spellStart"/>
      <w:r w:rsidRPr="006063A1">
        <w:rPr>
          <w:sz w:val="24"/>
          <w:szCs w:val="24"/>
        </w:rPr>
        <w:t>Barrat</w:t>
      </w:r>
      <w:proofErr w:type="spellEnd"/>
      <w:r w:rsidRPr="006063A1">
        <w:rPr>
          <w:sz w:val="24"/>
          <w:szCs w:val="24"/>
        </w:rPr>
        <w:t xml:space="preserve">, A., </w:t>
      </w:r>
      <w:proofErr w:type="spellStart"/>
      <w:r w:rsidRPr="006063A1">
        <w:rPr>
          <w:sz w:val="24"/>
          <w:szCs w:val="24"/>
        </w:rPr>
        <w:t>Barthélemy</w:t>
      </w:r>
      <w:proofErr w:type="spellEnd"/>
      <w:r w:rsidRPr="006063A1">
        <w:rPr>
          <w:sz w:val="24"/>
          <w:szCs w:val="24"/>
        </w:rPr>
        <w:t xml:space="preserve"> Marc, &amp;amp; </w:t>
      </w:r>
      <w:proofErr w:type="spellStart"/>
      <w:r w:rsidRPr="006063A1">
        <w:rPr>
          <w:sz w:val="24"/>
          <w:szCs w:val="24"/>
        </w:rPr>
        <w:t>Vespignani</w:t>
      </w:r>
      <w:proofErr w:type="spellEnd"/>
      <w:r w:rsidRPr="006063A1">
        <w:rPr>
          <w:sz w:val="24"/>
          <w:szCs w:val="24"/>
        </w:rPr>
        <w:t xml:space="preserve">, A. (2013). </w:t>
      </w:r>
      <w:r w:rsidRPr="006063A1">
        <w:rPr>
          <w:i/>
          <w:sz w:val="24"/>
          <w:szCs w:val="24"/>
        </w:rPr>
        <w:t>Dynamical processes on complex networks</w:t>
      </w:r>
      <w:r>
        <w:rPr>
          <w:sz w:val="24"/>
          <w:szCs w:val="24"/>
        </w:rPr>
        <w:t>. Cambridge University Press.</w:t>
      </w:r>
    </w:p>
    <w:p w:rsidR="0037551B" w:rsidRPr="00C56E92" w:rsidRDefault="000A4AAF" w:rsidP="006063A1">
      <w:pPr>
        <w:pStyle w:val="References"/>
        <w:numPr>
          <w:ilvl w:val="0"/>
          <w:numId w:val="0"/>
        </w:numPr>
        <w:ind w:left="1170" w:hanging="360"/>
        <w:rPr>
          <w:sz w:val="24"/>
          <w:szCs w:val="24"/>
        </w:rPr>
      </w:pPr>
      <w:r w:rsidRPr="00D251FB">
        <w:rPr>
          <w:sz w:val="24"/>
          <w:szCs w:val="24"/>
        </w:rPr>
        <w:t xml:space="preserve"> </w:t>
      </w:r>
    </w:p>
    <w:sectPr w:rsidR="0037551B" w:rsidRPr="00C56E92" w:rsidSect="00B4564B">
      <w:headerReference w:type="default" r:id="rId8"/>
      <w:type w:val="continuous"/>
      <w:pgSz w:w="12240" w:h="15840" w:code="1"/>
      <w:pgMar w:top="1008" w:right="936" w:bottom="1008" w:left="936" w:header="432" w:footer="432" w:gutter="0"/>
      <w:cols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ECE" w:rsidRDefault="00AC1ECE">
      <w:r>
        <w:separator/>
      </w:r>
    </w:p>
  </w:endnote>
  <w:endnote w:type="continuationSeparator" w:id="0">
    <w:p w:rsidR="00AC1ECE" w:rsidRDefault="00AC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ECE" w:rsidRDefault="00AC1ECE"/>
  </w:footnote>
  <w:footnote w:type="continuationSeparator" w:id="0">
    <w:p w:rsidR="00AC1ECE" w:rsidRDefault="00AC1E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0A3" w:rsidRDefault="002E2232">
    <w:pPr>
      <w:framePr w:wrap="auto" w:vAnchor="text" w:hAnchor="margin" w:xAlign="right" w:y="1"/>
    </w:pPr>
    <w:r>
      <w:fldChar w:fldCharType="begin"/>
    </w:r>
    <w:r w:rsidR="007530A3">
      <w:instrText xml:space="preserve">PAGE  </w:instrText>
    </w:r>
    <w:r>
      <w:fldChar w:fldCharType="separate"/>
    </w:r>
    <w:r w:rsidR="00DE7C0D">
      <w:rPr>
        <w:noProof/>
      </w:rPr>
      <w:t>2</w:t>
    </w:r>
    <w:r>
      <w:fldChar w:fldCharType="end"/>
    </w:r>
  </w:p>
  <w:p w:rsidR="007530A3" w:rsidRDefault="007530A3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B45"/>
    <w:rsid w:val="00000C64"/>
    <w:rsid w:val="000034F7"/>
    <w:rsid w:val="000133B0"/>
    <w:rsid w:val="000409EC"/>
    <w:rsid w:val="00042E13"/>
    <w:rsid w:val="00053A83"/>
    <w:rsid w:val="00054CE0"/>
    <w:rsid w:val="00063FCE"/>
    <w:rsid w:val="000738C1"/>
    <w:rsid w:val="00082FB4"/>
    <w:rsid w:val="0009492D"/>
    <w:rsid w:val="000A0C2F"/>
    <w:rsid w:val="000A168B"/>
    <w:rsid w:val="000A4AAF"/>
    <w:rsid w:val="000A596D"/>
    <w:rsid w:val="000B439E"/>
    <w:rsid w:val="000B73B1"/>
    <w:rsid w:val="000D2BDE"/>
    <w:rsid w:val="000E742B"/>
    <w:rsid w:val="00102DC7"/>
    <w:rsid w:val="001037FC"/>
    <w:rsid w:val="00104BB0"/>
    <w:rsid w:val="0010794E"/>
    <w:rsid w:val="00113F26"/>
    <w:rsid w:val="001301C9"/>
    <w:rsid w:val="00132386"/>
    <w:rsid w:val="0013354F"/>
    <w:rsid w:val="0013537A"/>
    <w:rsid w:val="00143F2E"/>
    <w:rsid w:val="00144E72"/>
    <w:rsid w:val="00160EB1"/>
    <w:rsid w:val="0017113A"/>
    <w:rsid w:val="001768FF"/>
    <w:rsid w:val="00176FF1"/>
    <w:rsid w:val="001A1284"/>
    <w:rsid w:val="001A60B1"/>
    <w:rsid w:val="001B2686"/>
    <w:rsid w:val="001B36B1"/>
    <w:rsid w:val="001C2A9D"/>
    <w:rsid w:val="001C733C"/>
    <w:rsid w:val="001E7B7A"/>
    <w:rsid w:val="001F4C5C"/>
    <w:rsid w:val="00204478"/>
    <w:rsid w:val="00206CF8"/>
    <w:rsid w:val="002106BB"/>
    <w:rsid w:val="00214E2E"/>
    <w:rsid w:val="00216141"/>
    <w:rsid w:val="0021679B"/>
    <w:rsid w:val="00217186"/>
    <w:rsid w:val="002205B9"/>
    <w:rsid w:val="00221B76"/>
    <w:rsid w:val="002434A1"/>
    <w:rsid w:val="00263943"/>
    <w:rsid w:val="00267B35"/>
    <w:rsid w:val="00280671"/>
    <w:rsid w:val="002A139D"/>
    <w:rsid w:val="002A40F3"/>
    <w:rsid w:val="002B55C9"/>
    <w:rsid w:val="002D28F5"/>
    <w:rsid w:val="002D3218"/>
    <w:rsid w:val="002E1F95"/>
    <w:rsid w:val="002E2232"/>
    <w:rsid w:val="002E2DFD"/>
    <w:rsid w:val="002F1A23"/>
    <w:rsid w:val="002F3615"/>
    <w:rsid w:val="002F7910"/>
    <w:rsid w:val="00314F82"/>
    <w:rsid w:val="00323EEF"/>
    <w:rsid w:val="003427CE"/>
    <w:rsid w:val="00342BE1"/>
    <w:rsid w:val="003461E8"/>
    <w:rsid w:val="00353377"/>
    <w:rsid w:val="00360269"/>
    <w:rsid w:val="00367836"/>
    <w:rsid w:val="0037425D"/>
    <w:rsid w:val="0037551B"/>
    <w:rsid w:val="0038068C"/>
    <w:rsid w:val="0038258D"/>
    <w:rsid w:val="00392DBA"/>
    <w:rsid w:val="003A78EE"/>
    <w:rsid w:val="003B420E"/>
    <w:rsid w:val="003C3322"/>
    <w:rsid w:val="003C58A7"/>
    <w:rsid w:val="003C68C2"/>
    <w:rsid w:val="003D1EBF"/>
    <w:rsid w:val="003D4CAE"/>
    <w:rsid w:val="003F0323"/>
    <w:rsid w:val="003F26BD"/>
    <w:rsid w:val="003F52AD"/>
    <w:rsid w:val="00410B0B"/>
    <w:rsid w:val="004167CD"/>
    <w:rsid w:val="00422F31"/>
    <w:rsid w:val="0043144F"/>
    <w:rsid w:val="00431BFA"/>
    <w:rsid w:val="004353CF"/>
    <w:rsid w:val="00442180"/>
    <w:rsid w:val="004631BC"/>
    <w:rsid w:val="0047695E"/>
    <w:rsid w:val="00484761"/>
    <w:rsid w:val="00484DD5"/>
    <w:rsid w:val="004B514D"/>
    <w:rsid w:val="004B558A"/>
    <w:rsid w:val="004C1E16"/>
    <w:rsid w:val="004C2543"/>
    <w:rsid w:val="004D15CA"/>
    <w:rsid w:val="004D281F"/>
    <w:rsid w:val="004E2E71"/>
    <w:rsid w:val="004E3E4C"/>
    <w:rsid w:val="004F23A0"/>
    <w:rsid w:val="004F2D65"/>
    <w:rsid w:val="005003E3"/>
    <w:rsid w:val="005052CD"/>
    <w:rsid w:val="00507BA9"/>
    <w:rsid w:val="00507F10"/>
    <w:rsid w:val="0051340B"/>
    <w:rsid w:val="00515970"/>
    <w:rsid w:val="00535307"/>
    <w:rsid w:val="005468BC"/>
    <w:rsid w:val="00550A26"/>
    <w:rsid w:val="00550BF5"/>
    <w:rsid w:val="00554E5B"/>
    <w:rsid w:val="00562C23"/>
    <w:rsid w:val="00567A70"/>
    <w:rsid w:val="00597D6A"/>
    <w:rsid w:val="005A2A15"/>
    <w:rsid w:val="005A60B8"/>
    <w:rsid w:val="005C6EA6"/>
    <w:rsid w:val="005D1B15"/>
    <w:rsid w:val="005D2824"/>
    <w:rsid w:val="005D4F1A"/>
    <w:rsid w:val="005D72BB"/>
    <w:rsid w:val="005E692F"/>
    <w:rsid w:val="006063A1"/>
    <w:rsid w:val="00607D39"/>
    <w:rsid w:val="0062114B"/>
    <w:rsid w:val="00623698"/>
    <w:rsid w:val="00625E96"/>
    <w:rsid w:val="00634C16"/>
    <w:rsid w:val="00647C09"/>
    <w:rsid w:val="00651B0A"/>
    <w:rsid w:val="00651F2C"/>
    <w:rsid w:val="00675031"/>
    <w:rsid w:val="00677468"/>
    <w:rsid w:val="00677C22"/>
    <w:rsid w:val="00685D0E"/>
    <w:rsid w:val="00690B6F"/>
    <w:rsid w:val="00693D5D"/>
    <w:rsid w:val="006B0EA7"/>
    <w:rsid w:val="006B141D"/>
    <w:rsid w:val="006B7EC5"/>
    <w:rsid w:val="006B7F03"/>
    <w:rsid w:val="006C7307"/>
    <w:rsid w:val="006D0A8D"/>
    <w:rsid w:val="006F6898"/>
    <w:rsid w:val="00725B45"/>
    <w:rsid w:val="007331F5"/>
    <w:rsid w:val="00735879"/>
    <w:rsid w:val="00740718"/>
    <w:rsid w:val="00741565"/>
    <w:rsid w:val="007530A3"/>
    <w:rsid w:val="0076355A"/>
    <w:rsid w:val="00766624"/>
    <w:rsid w:val="007707AB"/>
    <w:rsid w:val="00777967"/>
    <w:rsid w:val="007801D3"/>
    <w:rsid w:val="0078183F"/>
    <w:rsid w:val="007A7D60"/>
    <w:rsid w:val="007B0E58"/>
    <w:rsid w:val="007B2CCD"/>
    <w:rsid w:val="007B717E"/>
    <w:rsid w:val="007C318D"/>
    <w:rsid w:val="007C4336"/>
    <w:rsid w:val="007C79BA"/>
    <w:rsid w:val="007C7FF9"/>
    <w:rsid w:val="007F4A55"/>
    <w:rsid w:val="007F7AA6"/>
    <w:rsid w:val="0080755C"/>
    <w:rsid w:val="0081663F"/>
    <w:rsid w:val="00816C27"/>
    <w:rsid w:val="00823624"/>
    <w:rsid w:val="00825FF3"/>
    <w:rsid w:val="008264E3"/>
    <w:rsid w:val="008270B7"/>
    <w:rsid w:val="00833605"/>
    <w:rsid w:val="00837E47"/>
    <w:rsid w:val="008403AF"/>
    <w:rsid w:val="00844F75"/>
    <w:rsid w:val="008518FE"/>
    <w:rsid w:val="0085659C"/>
    <w:rsid w:val="00864212"/>
    <w:rsid w:val="00872026"/>
    <w:rsid w:val="0087792E"/>
    <w:rsid w:val="00883EAF"/>
    <w:rsid w:val="00885258"/>
    <w:rsid w:val="008A30C3"/>
    <w:rsid w:val="008A3C23"/>
    <w:rsid w:val="008B677A"/>
    <w:rsid w:val="008C49CC"/>
    <w:rsid w:val="008D22AD"/>
    <w:rsid w:val="008D69E9"/>
    <w:rsid w:val="008E0645"/>
    <w:rsid w:val="008E5891"/>
    <w:rsid w:val="008F594A"/>
    <w:rsid w:val="00904C7E"/>
    <w:rsid w:val="0091035B"/>
    <w:rsid w:val="00935CFC"/>
    <w:rsid w:val="00942486"/>
    <w:rsid w:val="00954813"/>
    <w:rsid w:val="009625C8"/>
    <w:rsid w:val="00965AFD"/>
    <w:rsid w:val="0098799D"/>
    <w:rsid w:val="009975F4"/>
    <w:rsid w:val="009A1F6E"/>
    <w:rsid w:val="009A38FD"/>
    <w:rsid w:val="009B65BD"/>
    <w:rsid w:val="009C6DAC"/>
    <w:rsid w:val="009C7D17"/>
    <w:rsid w:val="009E42D7"/>
    <w:rsid w:val="009E484E"/>
    <w:rsid w:val="009E52D0"/>
    <w:rsid w:val="009F40FB"/>
    <w:rsid w:val="009F4B45"/>
    <w:rsid w:val="00A2093E"/>
    <w:rsid w:val="00A22FCB"/>
    <w:rsid w:val="00A25B3B"/>
    <w:rsid w:val="00A37119"/>
    <w:rsid w:val="00A40127"/>
    <w:rsid w:val="00A4649D"/>
    <w:rsid w:val="00A472F1"/>
    <w:rsid w:val="00A5237D"/>
    <w:rsid w:val="00A554A3"/>
    <w:rsid w:val="00A564C3"/>
    <w:rsid w:val="00A758EA"/>
    <w:rsid w:val="00A91937"/>
    <w:rsid w:val="00A91FFF"/>
    <w:rsid w:val="00A9434E"/>
    <w:rsid w:val="00A95C50"/>
    <w:rsid w:val="00AB20F4"/>
    <w:rsid w:val="00AB79A6"/>
    <w:rsid w:val="00AC1ECE"/>
    <w:rsid w:val="00AC4850"/>
    <w:rsid w:val="00AE52EC"/>
    <w:rsid w:val="00AF6FAE"/>
    <w:rsid w:val="00B110E9"/>
    <w:rsid w:val="00B16DB5"/>
    <w:rsid w:val="00B23C75"/>
    <w:rsid w:val="00B43FFD"/>
    <w:rsid w:val="00B4564B"/>
    <w:rsid w:val="00B47B59"/>
    <w:rsid w:val="00B53F81"/>
    <w:rsid w:val="00B56C2B"/>
    <w:rsid w:val="00B65BD3"/>
    <w:rsid w:val="00B70469"/>
    <w:rsid w:val="00B72DD8"/>
    <w:rsid w:val="00B72E09"/>
    <w:rsid w:val="00B74E6D"/>
    <w:rsid w:val="00B8783F"/>
    <w:rsid w:val="00BB499C"/>
    <w:rsid w:val="00BC0F2D"/>
    <w:rsid w:val="00BE6F55"/>
    <w:rsid w:val="00BF0C69"/>
    <w:rsid w:val="00BF57BA"/>
    <w:rsid w:val="00BF629B"/>
    <w:rsid w:val="00BF655C"/>
    <w:rsid w:val="00C04A43"/>
    <w:rsid w:val="00C075EF"/>
    <w:rsid w:val="00C11E83"/>
    <w:rsid w:val="00C152AD"/>
    <w:rsid w:val="00C15F71"/>
    <w:rsid w:val="00C2378A"/>
    <w:rsid w:val="00C24D0C"/>
    <w:rsid w:val="00C26259"/>
    <w:rsid w:val="00C318CE"/>
    <w:rsid w:val="00C378A1"/>
    <w:rsid w:val="00C4209C"/>
    <w:rsid w:val="00C56E92"/>
    <w:rsid w:val="00C61790"/>
    <w:rsid w:val="00C621D6"/>
    <w:rsid w:val="00C75907"/>
    <w:rsid w:val="00C82D86"/>
    <w:rsid w:val="00C907C9"/>
    <w:rsid w:val="00CA74A8"/>
    <w:rsid w:val="00CB4B8D"/>
    <w:rsid w:val="00CB5B7C"/>
    <w:rsid w:val="00CC0DDA"/>
    <w:rsid w:val="00CD684F"/>
    <w:rsid w:val="00D06372"/>
    <w:rsid w:val="00D06623"/>
    <w:rsid w:val="00D14C6B"/>
    <w:rsid w:val="00D24548"/>
    <w:rsid w:val="00D24E87"/>
    <w:rsid w:val="00D251FB"/>
    <w:rsid w:val="00D27FB7"/>
    <w:rsid w:val="00D364AF"/>
    <w:rsid w:val="00D46951"/>
    <w:rsid w:val="00D52990"/>
    <w:rsid w:val="00D5536F"/>
    <w:rsid w:val="00D56935"/>
    <w:rsid w:val="00D716BA"/>
    <w:rsid w:val="00D758C6"/>
    <w:rsid w:val="00D7612F"/>
    <w:rsid w:val="00D80281"/>
    <w:rsid w:val="00D90C10"/>
    <w:rsid w:val="00D92E96"/>
    <w:rsid w:val="00DA0DB5"/>
    <w:rsid w:val="00DA258C"/>
    <w:rsid w:val="00DA4345"/>
    <w:rsid w:val="00DE07FA"/>
    <w:rsid w:val="00DE19A5"/>
    <w:rsid w:val="00DE20DB"/>
    <w:rsid w:val="00DE33C3"/>
    <w:rsid w:val="00DE7C0D"/>
    <w:rsid w:val="00DF2DDE"/>
    <w:rsid w:val="00DF3FFF"/>
    <w:rsid w:val="00DF77C8"/>
    <w:rsid w:val="00E01667"/>
    <w:rsid w:val="00E25ADC"/>
    <w:rsid w:val="00E36209"/>
    <w:rsid w:val="00E3739E"/>
    <w:rsid w:val="00E37AF9"/>
    <w:rsid w:val="00E420BB"/>
    <w:rsid w:val="00E44C9C"/>
    <w:rsid w:val="00E50DF6"/>
    <w:rsid w:val="00E5600E"/>
    <w:rsid w:val="00E6336D"/>
    <w:rsid w:val="00E6366C"/>
    <w:rsid w:val="00E664A3"/>
    <w:rsid w:val="00E965C5"/>
    <w:rsid w:val="00E96A3A"/>
    <w:rsid w:val="00E97402"/>
    <w:rsid w:val="00E97B99"/>
    <w:rsid w:val="00EB2E9D"/>
    <w:rsid w:val="00EB4DB7"/>
    <w:rsid w:val="00EC3CCE"/>
    <w:rsid w:val="00EC6D5D"/>
    <w:rsid w:val="00ED1420"/>
    <w:rsid w:val="00ED1E14"/>
    <w:rsid w:val="00EE3FA3"/>
    <w:rsid w:val="00EE6FFC"/>
    <w:rsid w:val="00EE7518"/>
    <w:rsid w:val="00EF10AC"/>
    <w:rsid w:val="00EF4701"/>
    <w:rsid w:val="00EF564E"/>
    <w:rsid w:val="00EF57BB"/>
    <w:rsid w:val="00F16DED"/>
    <w:rsid w:val="00F22198"/>
    <w:rsid w:val="00F24096"/>
    <w:rsid w:val="00F33D49"/>
    <w:rsid w:val="00F3481E"/>
    <w:rsid w:val="00F577F6"/>
    <w:rsid w:val="00F57A58"/>
    <w:rsid w:val="00F57C3A"/>
    <w:rsid w:val="00F65266"/>
    <w:rsid w:val="00F663E0"/>
    <w:rsid w:val="00F70B0C"/>
    <w:rsid w:val="00F751E1"/>
    <w:rsid w:val="00F75D01"/>
    <w:rsid w:val="00F767E5"/>
    <w:rsid w:val="00F87611"/>
    <w:rsid w:val="00F932B6"/>
    <w:rsid w:val="00F9387F"/>
    <w:rsid w:val="00FA6390"/>
    <w:rsid w:val="00FC0B7B"/>
    <w:rsid w:val="00FD347F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CC374A6-72F4-48CF-8FBA-7AADAD55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link w:val="BodyTextIndent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DefaultParagraphFont"/>
    <w:rsid w:val="0076355A"/>
  </w:style>
  <w:style w:type="paragraph" w:customStyle="1" w:styleId="ColorfulList-Accent11">
    <w:name w:val="Colorful List - Accent 11"/>
    <w:basedOn w:val="Normal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32B6"/>
  </w:style>
  <w:style w:type="paragraph" w:styleId="EndnoteText">
    <w:name w:val="endnote text"/>
    <w:basedOn w:val="Normal"/>
    <w:link w:val="EndnoteTextChar"/>
    <w:rsid w:val="00EE3FA3"/>
  </w:style>
  <w:style w:type="character" w:customStyle="1" w:styleId="EndnoteTextChar">
    <w:name w:val="Endnote Text Char"/>
    <w:basedOn w:val="DefaultParagraphFont"/>
    <w:link w:val="EndnoteText"/>
    <w:rsid w:val="00EE3FA3"/>
  </w:style>
  <w:style w:type="character" w:styleId="EndnoteReference">
    <w:name w:val="endnote reference"/>
    <w:basedOn w:val="DefaultParagraphFont"/>
    <w:rsid w:val="00EE3FA3"/>
    <w:rPr>
      <w:vertAlign w:val="superscript"/>
    </w:rPr>
  </w:style>
  <w:style w:type="paragraph" w:styleId="NormalWeb">
    <w:name w:val="Normal (Web)"/>
    <w:basedOn w:val="Normal"/>
    <w:uiPriority w:val="99"/>
    <w:unhideWhenUsed/>
    <w:rsid w:val="00EC3CC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ckerah\Desktop\ieee_tj_template_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773C2-9524-4ABC-BC22-49E154038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ieee_tj_template_17.dotx</Template>
  <TotalTime>55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1617</CharactersWithSpaces>
  <SharedDoc>false</SharedDoc>
  <HLinks>
    <vt:vector size="60" baseType="variant">
      <vt:variant>
        <vt:i4>65611</vt:i4>
      </vt:variant>
      <vt:variant>
        <vt:i4>33</vt:i4>
      </vt:variant>
      <vt:variant>
        <vt:i4>0</vt:i4>
      </vt:variant>
      <vt:variant>
        <vt:i4>5</vt:i4>
      </vt:variant>
      <vt:variant>
        <vt:lpwstr>http://www.ieee.org/publications_standards/publications/rights/index.html</vt:lpwstr>
      </vt:variant>
      <vt:variant>
        <vt:lpwstr/>
      </vt:variant>
      <vt:variant>
        <vt:i4>1704042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http://www.ieee.org/publications_standards/publications/authors/authors_submission.html</vt:lpwstr>
      </vt:variant>
      <vt:variant>
        <vt:lpwstr/>
      </vt:variant>
      <vt:variant>
        <vt:i4>3670090</vt:i4>
      </vt:variant>
      <vt:variant>
        <vt:i4>27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2555906</vt:i4>
      </vt:variant>
      <vt:variant>
        <vt:i4>24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7405581</vt:i4>
      </vt:variant>
      <vt:variant>
        <vt:i4>21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3670090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7602227</vt:i4>
      </vt:variant>
      <vt:variant>
        <vt:i4>9</vt:i4>
      </vt:variant>
      <vt:variant>
        <vt:i4>0</vt:i4>
      </vt:variant>
      <vt:variant>
        <vt:i4>5</vt:i4>
      </vt:variant>
      <vt:variant>
        <vt:lpwstr>https://www.overleaf.com/blog/278-how-to-use-overleaf-with-ieee-collabratec-your-quick-guide-to-getting-started%23.Vp6tpPkrKM9</vt:lpwstr>
      </vt:variant>
      <vt:variant>
        <vt:lpwstr/>
      </vt:variant>
      <vt:variant>
        <vt:i4>3670090</vt:i4>
      </vt:variant>
      <vt:variant>
        <vt:i4>6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Tiffany McKerahan</dc:creator>
  <cp:lastModifiedBy>Ethan Sudman</cp:lastModifiedBy>
  <cp:revision>137</cp:revision>
  <cp:lastPrinted>2012-08-02T18:53:00Z</cp:lastPrinted>
  <dcterms:created xsi:type="dcterms:W3CDTF">2021-06-07T01:28:00Z</dcterms:created>
  <dcterms:modified xsi:type="dcterms:W3CDTF">2021-06-20T02:37:00Z</dcterms:modified>
</cp:coreProperties>
</file>